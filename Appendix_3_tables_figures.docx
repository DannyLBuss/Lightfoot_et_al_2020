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F6BE5B" w14:textId="77777777" w:rsidR="00807843" w:rsidRDefault="009554AD">
      <w:pPr>
        <w:pStyle w:val="Heading1"/>
      </w:pPr>
      <w:r>
        <w:t>Appendix 5</w:t>
      </w:r>
    </w:p>
    <w:p w14:paraId="10F17B8F" w14:textId="60513423" w:rsidR="00807843" w:rsidRDefault="009554AD" w:rsidP="009554AD">
      <w:pPr>
        <w:pStyle w:val="ListBullet"/>
      </w:pPr>
      <w:r>
        <w:t xml:space="preserve">This document contains the tables and figures of additional and sensitivity analyses for Lightfoot et al. 2020 </w:t>
      </w:r>
      <w:r w:rsidR="00F80938">
        <w:rPr>
          <w:noProof/>
        </w:rPr>
        <w:drawing>
          <wp:inline distT="0" distB="0" distL="0" distR="0" wp14:anchorId="2649FEF4" wp14:editId="24366C4F">
            <wp:extent cx="5732145" cy="18237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aired_sex_models.tif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E34B" w14:textId="77777777" w:rsidR="00F80938" w:rsidRDefault="009554AD" w:rsidP="009554AD">
      <w:pPr>
        <w:pStyle w:val="ListBullet"/>
      </w:pPr>
      <w:r>
        <w:t xml:space="preserve">The code and syntax can be found on the </w:t>
      </w:r>
      <w:proofErr w:type="spellStart"/>
      <w:r>
        <w:t>github</w:t>
      </w:r>
      <w:proofErr w:type="spellEnd"/>
      <w:r>
        <w:t xml:space="preserve"> wiki page, link here:</w:t>
      </w:r>
    </w:p>
    <w:p w14:paraId="1B1DCFE7" w14:textId="378F946B" w:rsidR="009554AD" w:rsidRDefault="00F80938" w:rsidP="009554AD">
      <w:pPr>
        <w:pStyle w:val="ListBullet"/>
      </w:pPr>
      <w:r>
        <w:rPr>
          <w:noProof/>
        </w:rPr>
        <w:drawing>
          <wp:inline distT="0" distB="0" distL="0" distR="0" wp14:anchorId="1A3D8BBD" wp14:editId="4A4DC672">
            <wp:extent cx="5732145" cy="1823720"/>
            <wp:effectExtent l="0" t="0" r="0" b="508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p_sex_models.tif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AF7E3" wp14:editId="4DDB4FD7">
            <wp:extent cx="5732145" cy="18237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ll_sites_models.tif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982C" w14:textId="5B0581E9" w:rsidR="009554AD" w:rsidRDefault="00DC53AA" w:rsidP="00F80938">
      <w:pPr>
        <w:pStyle w:val="ListBullet"/>
        <w:numPr>
          <w:ilvl w:val="0"/>
          <w:numId w:val="0"/>
        </w:numPr>
        <w:tabs>
          <w:tab w:val="left" w:pos="7513"/>
        </w:tabs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D14A73" wp14:editId="4E4F9FE8">
                <wp:simplePos x="0" y="0"/>
                <wp:positionH relativeFrom="column">
                  <wp:posOffset>4579893</wp:posOffset>
                </wp:positionH>
                <wp:positionV relativeFrom="paragraph">
                  <wp:posOffset>4049395</wp:posOffset>
                </wp:positionV>
                <wp:extent cx="931178" cy="427355"/>
                <wp:effectExtent l="0" t="0" r="0" b="444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1178" cy="4273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2174C9" w14:textId="52DF75F6" w:rsidR="00DC53AA" w:rsidRDefault="00DC53AA" w:rsidP="00DC53AA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δCc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arb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FD14A73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360.6pt;margin-top:318.85pt;width:73.3pt;height:33.6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" fillcolor="white [3201]" stroked="f" strokeweight=".5pt">
                <v:textbox>
                  <w:txbxContent>
                    <w:p w14:paraId="1A2174C9" w14:textId="52DF75F6" w:rsidR="00DC53AA" w:rsidRDefault="00DC53AA" w:rsidP="00DC53AA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δCc</m:t>
                          </m:r>
                          <m:r>
                            <w:rPr>
                              <w:rFonts w:ascii="Cambria Math" w:hAnsi="Cambria Math"/>
                            </w:rPr>
                            <m:t>arb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56FA8D" wp14:editId="2F9752FA">
                <wp:simplePos x="0" y="0"/>
                <wp:positionH relativeFrom="column">
                  <wp:posOffset>2801760</wp:posOffset>
                </wp:positionH>
                <wp:positionV relativeFrom="paragraph">
                  <wp:posOffset>4049593</wp:posOffset>
                </wp:positionV>
                <wp:extent cx="914400" cy="427838"/>
                <wp:effectExtent l="0" t="0" r="0" b="444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78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70801D" w14:textId="7446D19E" w:rsidR="006E35EE" w:rsidRPr="00DC53AA" w:rsidRDefault="006E35EE" w:rsidP="006E35EE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δ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Cc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oll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56FA8D" id="Text Box 3" o:spid="_x0000_s1027" type="#_x0000_t202" style="position:absolute;left:0;text-align:left;margin-left:220.6pt;margin-top:318.85pt;width:1in;height:33.7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" fillcolor="white [3201]" stroked="f" strokeweight=".5pt">
                <v:textbox>
                  <w:txbxContent>
                    <w:p w14:paraId="7D70801D" w14:textId="7446D19E" w:rsidR="006E35EE" w:rsidRPr="00DC53AA" w:rsidRDefault="006E35EE" w:rsidP="006E35EE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  <m:r>
                            <w:rPr>
                              <w:rFonts w:ascii="Cambria Math" w:hAnsi="Cambria Math"/>
                            </w:rPr>
                            <m:t>Cc</m:t>
                          </m:r>
                          <m:r>
                            <w:rPr>
                              <w:rFonts w:ascii="Cambria Math" w:hAnsi="Cambria Math"/>
                            </w:rPr>
                            <m:t>oll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CE1A68" wp14:editId="4320DE26">
                <wp:simplePos x="0" y="0"/>
                <wp:positionH relativeFrom="column">
                  <wp:posOffset>1106636</wp:posOffset>
                </wp:positionH>
                <wp:positionV relativeFrom="paragraph">
                  <wp:posOffset>4049226</wp:posOffset>
                </wp:positionV>
                <wp:extent cx="780176" cy="427838"/>
                <wp:effectExtent l="0" t="0" r="0" b="444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0176" cy="4278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F2FCE7" w14:textId="1A5BE6CE" w:rsidR="006E35EE" w:rsidRDefault="006E35EE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δN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coll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CE1A68" id="Text Box 2" o:spid="_x0000_s1028" type="#_x0000_t202" style="position:absolute;left:0;text-align:left;margin-left:87.15pt;margin-top:318.85pt;width:61.45pt;height:33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" fillcolor="white [3201]" stroked="f" strokeweight=".5pt">
                <v:textbox>
                  <w:txbxContent>
                    <w:p w14:paraId="78F2FCE7" w14:textId="1A5BE6CE" w:rsidR="006E35EE" w:rsidRDefault="006E35EE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δN</m:t>
                          </m:r>
                          <m:r>
                            <w:rPr>
                              <w:rFonts w:ascii="Cambria Math" w:hAnsi="Cambria Math"/>
                            </w:rPr>
                            <m:t>coll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6E35EE">
        <w:rPr>
          <w:noProof/>
        </w:rPr>
        <w:drawing>
          <wp:inline distT="0" distB="0" distL="0" distR="0" wp14:anchorId="3F9AC20A" wp14:editId="673FA1C8">
            <wp:extent cx="5302039" cy="3976382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ites_model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877" cy="40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897C" w14:textId="0B35FADE" w:rsidR="006E35EE" w:rsidRPr="006E35EE" w:rsidRDefault="006E35EE" w:rsidP="006E35EE"/>
    <w:p w14:paraId="107AC42A" w14:textId="2137ADCF" w:rsidR="006E35EE" w:rsidRDefault="006E35EE" w:rsidP="006E35EE">
      <w:pPr>
        <w:rPr>
          <w:noProof/>
        </w:rPr>
      </w:pPr>
    </w:p>
    <w:p w14:paraId="11346F79" w14:textId="191715C0" w:rsidR="006E35EE" w:rsidRPr="006E35EE" w:rsidRDefault="006E35EE" w:rsidP="006E35EE">
      <w:pPr>
        <w:tabs>
          <w:tab w:val="left" w:pos="5469"/>
        </w:tabs>
      </w:pPr>
      <w:r>
        <w:tab/>
      </w:r>
    </w:p>
    <w:sectPr w:rsidR="006E35EE" w:rsidRPr="006E35EE">
      <w:footerReference w:type="default" r:id="rId11"/>
      <w:pgSz w:w="11907" w:h="16839" w:code="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00CD71" w14:textId="77777777" w:rsidR="006E1B08" w:rsidRDefault="006E1B08">
      <w:r>
        <w:separator/>
      </w:r>
    </w:p>
    <w:p w14:paraId="67D62C3C" w14:textId="77777777" w:rsidR="006E1B08" w:rsidRDefault="006E1B08"/>
  </w:endnote>
  <w:endnote w:type="continuationSeparator" w:id="0">
    <w:p w14:paraId="2B52127D" w14:textId="77777777" w:rsidR="006E1B08" w:rsidRDefault="006E1B08">
      <w:r>
        <w:continuationSeparator/>
      </w:r>
    </w:p>
    <w:p w14:paraId="069C1A75" w14:textId="77777777" w:rsidR="006E1B08" w:rsidRDefault="006E1B0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1C8B4F" w14:textId="77777777" w:rsidR="00807843" w:rsidRDefault="000F312B">
        <w:pPr>
          <w:pStyle w:val="Footer"/>
        </w:pPr>
        <w:r>
          <w:rPr>
            <w:lang w:val="en-GB" w:bidi="en-GB"/>
          </w:rPr>
          <w:fldChar w:fldCharType="begin"/>
        </w:r>
        <w:r>
          <w:rPr>
            <w:lang w:val="en-GB" w:bidi="en-GB"/>
          </w:rPr>
          <w:instrText xml:space="preserve"> PAGE   \* MERGEFORMAT </w:instrText>
        </w:r>
        <w:r>
          <w:rPr>
            <w:lang w:val="en-GB" w:bidi="en-GB"/>
          </w:rPr>
          <w:fldChar w:fldCharType="separate"/>
        </w:r>
        <w:r>
          <w:rPr>
            <w:noProof/>
            <w:lang w:val="en-GB" w:bidi="en-GB"/>
          </w:rPr>
          <w:t>0</w:t>
        </w:r>
        <w:r>
          <w:rPr>
            <w:noProof/>
            <w:lang w:val="en-GB" w:bidi="en-GB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961D54" w14:textId="77777777" w:rsidR="006E1B08" w:rsidRDefault="006E1B08">
      <w:r>
        <w:separator/>
      </w:r>
    </w:p>
    <w:p w14:paraId="41F00605" w14:textId="77777777" w:rsidR="006E1B08" w:rsidRDefault="006E1B08"/>
  </w:footnote>
  <w:footnote w:type="continuationSeparator" w:id="0">
    <w:p w14:paraId="64B86BD8" w14:textId="77777777" w:rsidR="006E1B08" w:rsidRDefault="006E1B08">
      <w:r>
        <w:continuationSeparator/>
      </w:r>
    </w:p>
    <w:p w14:paraId="120E24A6" w14:textId="77777777" w:rsidR="006E1B08" w:rsidRDefault="006E1B08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20906CDF"/>
    <w:multiLevelType w:val="hybridMultilevel"/>
    <w:tmpl w:val="9E244A1C"/>
    <w:lvl w:ilvl="0" w:tplc="A78AD9E8">
      <w:start w:val="1"/>
      <w:numFmt w:val="bullet"/>
      <w:pStyle w:val="List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AB4355"/>
    <w:multiLevelType w:val="hybridMultilevel"/>
    <w:tmpl w:val="0B203272"/>
    <w:lvl w:ilvl="0" w:tplc="CE0E85FE">
      <w:start w:val="1"/>
      <w:numFmt w:val="decimal"/>
      <w:pStyle w:val="ListNumber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2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4AD"/>
    <w:rsid w:val="000F312B"/>
    <w:rsid w:val="006E1B08"/>
    <w:rsid w:val="006E35EE"/>
    <w:rsid w:val="00807843"/>
    <w:rsid w:val="0091457F"/>
    <w:rsid w:val="009554AD"/>
    <w:rsid w:val="00C52780"/>
    <w:rsid w:val="00DC53AA"/>
    <w:rsid w:val="00E21565"/>
    <w:rsid w:val="00F80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7AE0DA"/>
  <w15:chartTrackingRefBased/>
  <w15:docId w15:val="{CE1FDFA9-ECF1-9E47-876D-9F11A03C8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"/>
    <w:qFormat/>
    <w:pPr>
      <w:numPr>
        <w:numId w:val="3"/>
      </w:numPr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ListNumber">
    <w:name w:val="List Number"/>
    <w:basedOn w:val="Normal"/>
    <w:uiPriority w:val="9"/>
    <w:qFormat/>
    <w:pPr>
      <w:numPr>
        <w:numId w:val="4"/>
      </w:numPr>
    </w:p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Title">
    <w:name w:val="Title"/>
    <w:basedOn w:val="Normal"/>
    <w:link w:val="TitleChar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  <w:color w:val="262626" w:themeColor="text1" w:themeTint="D9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Hyperlink">
    <w:name w:val="Hyperlink"/>
    <w:basedOn w:val="DefaultParagraphFont"/>
    <w:uiPriority w:val="99"/>
    <w:unhideWhenUsed/>
    <w:rPr>
      <w:color w:val="731C3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21565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1565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daniellebuss/Library/Containers/com.microsoft.Word/Data/Library/Application%20Support/Microsoft/Office/16.0/DTS/en-GB%7b3F1BA1BF-65AC-FC42-9570-6BBE07C1FD64%7d/%7b1A99F107-8777-CE4C-B51B-BC44B39707EF%7dtf10002086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Take Notes.dotx</Template>
  <TotalTime>0</TotalTime>
  <Pages>2</Pages>
  <Words>30</Words>
  <Characters>175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Danielle Buss</dc:creator>
  <cp:keywords/>
  <dc:description/>
  <cp:lastModifiedBy>Danielle Buss</cp:lastModifiedBy>
  <cp:revision>2</cp:revision>
  <dcterms:created xsi:type="dcterms:W3CDTF">2020-04-22T15:58:00Z</dcterms:created>
  <dcterms:modified xsi:type="dcterms:W3CDTF">2020-04-22T15:58:00Z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TF10002051</vt:lpwstr>
  </property>
</Properties>
</file>